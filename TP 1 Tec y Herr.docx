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E6" w:rsidRPr="00D212DD" w:rsidRDefault="00D212DD" w:rsidP="00D75AB6">
      <w:pPr>
        <w:pStyle w:val="Puesto1"/>
        <w:spacing w:after="0"/>
        <w:rPr>
          <w:lang w:val="es-AR"/>
        </w:rPr>
      </w:pPr>
      <w:r w:rsidRPr="00D212DD">
        <w:rPr>
          <w:lang w:val="es-AR"/>
        </w:rPr>
        <w:t>Módulo</w:t>
      </w:r>
      <w:r w:rsidR="00D75AB6" w:rsidRPr="00D212DD">
        <w:rPr>
          <w:lang w:val="es-AR"/>
        </w:rPr>
        <w:t xml:space="preserve"> 1 – </w:t>
      </w:r>
      <w:r w:rsidRPr="00D212DD">
        <w:rPr>
          <w:lang w:val="es-AR"/>
        </w:rPr>
        <w:t>Producción</w:t>
      </w:r>
      <w:r w:rsidR="00D75AB6" w:rsidRPr="00D212DD">
        <w:rPr>
          <w:lang w:val="es-AR"/>
        </w:rPr>
        <w:t xml:space="preserve"> de textos e hipertextos</w:t>
      </w:r>
    </w:p>
    <w:p w:rsidR="00D75AB6" w:rsidRPr="00D212DD" w:rsidRDefault="00D75AB6" w:rsidP="00D75AB6">
      <w:pPr>
        <w:pStyle w:val="Subttulo1"/>
        <w:rPr>
          <w:lang w:val="es-AR"/>
        </w:rPr>
      </w:pPr>
      <w:r w:rsidRPr="00D212DD">
        <w:rPr>
          <w:lang w:val="es-AR"/>
        </w:rPr>
        <w:t xml:space="preserve">Marck Up Lenguages </w:t>
      </w:r>
    </w:p>
    <w:p w:rsidR="00D75AB6" w:rsidRPr="00D212DD" w:rsidRDefault="00D75AB6" w:rsidP="00D75AB6">
      <w:pPr>
        <w:pStyle w:val="author"/>
        <w:rPr>
          <w:lang w:val="es-AR"/>
        </w:rPr>
      </w:pPr>
      <w:r w:rsidRPr="00D212DD">
        <w:rPr>
          <w:lang w:val="es-AR"/>
        </w:rPr>
        <w:t xml:space="preserve">Daniel </w:t>
      </w:r>
      <w:r w:rsidR="00D212DD" w:rsidRPr="00D212DD">
        <w:rPr>
          <w:lang w:val="es-AR"/>
        </w:rPr>
        <w:t>Nicolás</w:t>
      </w:r>
      <w:r w:rsidRPr="00D212DD">
        <w:rPr>
          <w:lang w:val="es-AR"/>
        </w:rPr>
        <w:t xml:space="preserve"> Andolfi – </w:t>
      </w:r>
      <w:r w:rsidR="00104B18" w:rsidRPr="00D212DD">
        <w:rPr>
          <w:lang w:val="es-AR"/>
        </w:rPr>
        <w:t xml:space="preserve">Martina Alvarez Battocchia – Felicitas Bascolo – Lisandro Santiago Herrera Moreno </w:t>
      </w:r>
    </w:p>
    <w:p w:rsidR="00D75AB6" w:rsidRPr="00D212DD" w:rsidRDefault="00195145" w:rsidP="00D75AB6">
      <w:pPr>
        <w:pStyle w:val="address"/>
        <w:rPr>
          <w:rStyle w:val="e-mail"/>
          <w:noProof w:val="0"/>
          <w:lang w:val="es-AR"/>
        </w:rPr>
      </w:pPr>
      <w:hyperlink r:id="rId7" w:history="1">
        <w:r w:rsidR="00D75AB6" w:rsidRPr="00D212DD">
          <w:rPr>
            <w:rStyle w:val="Hipervnculo"/>
            <w:rFonts w:ascii="Courier" w:hAnsi="Courier"/>
            <w:spacing w:val="-6"/>
            <w:lang w:val="es-AR"/>
          </w:rPr>
          <w:t>daniandolfi@gmail.com</w:t>
        </w:r>
      </w:hyperlink>
      <w:r w:rsidR="00D75AB6" w:rsidRPr="00D212DD">
        <w:rPr>
          <w:rStyle w:val="e-mail"/>
          <w:noProof w:val="0"/>
          <w:lang w:val="es-AR"/>
        </w:rPr>
        <w:t xml:space="preserve"> – </w:t>
      </w:r>
      <w:hyperlink r:id="rId8" w:history="1">
        <w:r w:rsidR="00104B18" w:rsidRPr="00D212DD">
          <w:rPr>
            <w:rStyle w:val="Hipervnculo"/>
            <w:rFonts w:ascii="Courier" w:hAnsi="Courier"/>
            <w:spacing w:val="-6"/>
            <w:lang w:val="es-AR"/>
          </w:rPr>
          <w:t>martinaalvarezok@gmail.com</w:t>
        </w:r>
      </w:hyperlink>
      <w:r w:rsidR="00104B18" w:rsidRPr="00D212DD">
        <w:rPr>
          <w:rStyle w:val="e-mail"/>
          <w:noProof w:val="0"/>
          <w:lang w:val="es-AR"/>
        </w:rPr>
        <w:t xml:space="preserve"> – </w:t>
      </w:r>
      <w:hyperlink r:id="rId9" w:history="1">
        <w:r w:rsidR="00104B18" w:rsidRPr="00D212DD">
          <w:rPr>
            <w:rStyle w:val="Hipervnculo"/>
            <w:rFonts w:ascii="Courier" w:hAnsi="Courier"/>
            <w:spacing w:val="-6"/>
            <w:lang w:val="es-AR"/>
          </w:rPr>
          <w:t>felibascolo01@gmail.com</w:t>
        </w:r>
      </w:hyperlink>
      <w:r w:rsidR="00104B18" w:rsidRPr="00D212DD">
        <w:rPr>
          <w:rStyle w:val="e-mail"/>
          <w:noProof w:val="0"/>
          <w:lang w:val="es-AR"/>
        </w:rPr>
        <w:t xml:space="preserve"> – herreralisandro.uncu@gmail.com</w:t>
      </w:r>
    </w:p>
    <w:p w:rsidR="00D75AB6" w:rsidRPr="00D212DD" w:rsidRDefault="00D75AB6" w:rsidP="00D75AB6">
      <w:pPr>
        <w:pStyle w:val="abstract"/>
        <w:spacing w:after="0"/>
        <w:rPr>
          <w:lang w:val="es-AR"/>
        </w:rPr>
      </w:pPr>
      <w:r w:rsidRPr="00D212DD">
        <w:rPr>
          <w:b/>
          <w:lang w:val="es-AR"/>
        </w:rPr>
        <w:t>Abstract.</w:t>
      </w:r>
      <w:r w:rsidRPr="00D212DD">
        <w:rPr>
          <w:lang w:val="es-AR"/>
        </w:rPr>
        <w:t xml:space="preserve"> En este documento analizamos lo que vimos en clase</w:t>
      </w:r>
      <w:r w:rsidR="0079014C">
        <w:rPr>
          <w:lang w:val="es-AR"/>
        </w:rPr>
        <w:t xml:space="preserve"> y sus alcances</w:t>
      </w:r>
      <w:r w:rsidR="00104B18" w:rsidRPr="00D212DD">
        <w:rPr>
          <w:lang w:val="es-AR"/>
        </w:rPr>
        <w:t xml:space="preserve"> </w:t>
      </w:r>
    </w:p>
    <w:p w:rsidR="00D75AB6" w:rsidRPr="00D212DD" w:rsidRDefault="00D75AB6" w:rsidP="00D75AB6">
      <w:pPr>
        <w:pStyle w:val="keywords"/>
        <w:rPr>
          <w:lang w:val="es-AR"/>
        </w:rPr>
      </w:pPr>
      <w:r w:rsidRPr="00D212DD">
        <w:rPr>
          <w:b/>
          <w:lang w:val="es-AR"/>
        </w:rPr>
        <w:t>Keywords.</w:t>
      </w:r>
      <w:r w:rsidRPr="00D212DD">
        <w:rPr>
          <w:lang w:val="es-AR"/>
        </w:rPr>
        <w:t xml:space="preserve"> </w:t>
      </w:r>
      <w:r w:rsidR="00D212DD" w:rsidRPr="00D212DD">
        <w:rPr>
          <w:lang w:val="es-AR"/>
        </w:rPr>
        <w:t>Tecnologías</w:t>
      </w:r>
      <w:r w:rsidRPr="00D212DD">
        <w:rPr>
          <w:lang w:val="es-AR"/>
        </w:rPr>
        <w:t xml:space="preserve"> emergentes, Marcados. </w:t>
      </w:r>
    </w:p>
    <w:p w:rsidR="00D75AB6" w:rsidRPr="00D212DD" w:rsidRDefault="00104B18" w:rsidP="00744C15">
      <w:pPr>
        <w:pStyle w:val="heading1"/>
        <w:rPr>
          <w:lang w:val="es-AR"/>
        </w:rPr>
      </w:pPr>
      <w:r w:rsidRPr="00D212DD">
        <w:rPr>
          <w:lang w:val="es-AR"/>
        </w:rPr>
        <w:t>Introducción</w:t>
      </w:r>
    </w:p>
    <w:p w:rsidR="0082710D" w:rsidRPr="00D212DD" w:rsidRDefault="00744C15" w:rsidP="00744C15">
      <w:pPr>
        <w:rPr>
          <w:lang w:val="es-AR"/>
        </w:rPr>
      </w:pPr>
      <w:r w:rsidRPr="00D212DD">
        <w:rPr>
          <w:lang w:val="es-AR"/>
        </w:rPr>
        <w:t xml:space="preserve">Durante el primer </w:t>
      </w:r>
      <w:r w:rsidR="00D212DD" w:rsidRPr="00D212DD">
        <w:rPr>
          <w:lang w:val="es-AR"/>
        </w:rPr>
        <w:t>módulo</w:t>
      </w:r>
      <w:r w:rsidRPr="00D212DD">
        <w:rPr>
          <w:lang w:val="es-AR"/>
        </w:rPr>
        <w:t xml:space="preserve"> de </w:t>
      </w:r>
      <w:r w:rsidR="00D212DD" w:rsidRPr="00D212DD">
        <w:rPr>
          <w:lang w:val="es-AR"/>
        </w:rPr>
        <w:t>Técnicas</w:t>
      </w:r>
      <w:r w:rsidRPr="00D212DD">
        <w:rPr>
          <w:lang w:val="es-AR"/>
        </w:rPr>
        <w:t xml:space="preserve"> y Herramientas Modernas I</w:t>
      </w:r>
      <w:r w:rsidRPr="00D212DD">
        <w:rPr>
          <w:lang w:val="es-AR"/>
        </w:rPr>
        <w:t xml:space="preserve"> a cargo del Ing. Ricardo Palma se </w:t>
      </w:r>
      <w:r w:rsidR="00D212DD" w:rsidRPr="00D212DD">
        <w:rPr>
          <w:lang w:val="es-AR"/>
        </w:rPr>
        <w:t>desarrolló</w:t>
      </w:r>
      <w:r w:rsidRPr="00D212DD">
        <w:rPr>
          <w:lang w:val="es-AR"/>
        </w:rPr>
        <w:t xml:space="preserve"> la producción de textos e hipertextos a </w:t>
      </w:r>
      <w:r w:rsidR="00D212DD" w:rsidRPr="00D212DD">
        <w:rPr>
          <w:lang w:val="es-AR"/>
        </w:rPr>
        <w:t>través</w:t>
      </w:r>
      <w:r w:rsidRPr="00D212DD">
        <w:rPr>
          <w:lang w:val="es-AR"/>
        </w:rPr>
        <w:t xml:space="preserve"> de </w:t>
      </w:r>
      <w:r w:rsidR="0082710D" w:rsidRPr="00D212DD">
        <w:rPr>
          <w:lang w:val="es-AR"/>
        </w:rPr>
        <w:t>diferentes herramientas. La primer herramienta desenvuelta fue</w:t>
      </w:r>
      <w:r w:rsidRPr="00D212DD">
        <w:rPr>
          <w:lang w:val="es-AR"/>
        </w:rPr>
        <w:t xml:space="preserve"> escribir y diseñar un documento .</w:t>
      </w:r>
      <w:r w:rsidR="00D212DD" w:rsidRPr="00D212DD">
        <w:rPr>
          <w:lang w:val="es-AR"/>
        </w:rPr>
        <w:t>HTML</w:t>
      </w:r>
      <w:r w:rsidRPr="00D212DD">
        <w:rPr>
          <w:lang w:val="es-AR"/>
        </w:rPr>
        <w:t xml:space="preserve"> a través de un </w:t>
      </w:r>
      <w:r w:rsidR="00D212DD" w:rsidRPr="00D212DD">
        <w:rPr>
          <w:lang w:val="es-AR"/>
        </w:rPr>
        <w:t>bloc</w:t>
      </w:r>
      <w:r w:rsidRPr="00D212DD">
        <w:rPr>
          <w:lang w:val="es-AR"/>
        </w:rPr>
        <w:t xml:space="preserve"> de notas. </w:t>
      </w:r>
    </w:p>
    <w:p w:rsidR="00973931" w:rsidRPr="00D212DD" w:rsidRDefault="0082710D" w:rsidP="00744C15">
      <w:pPr>
        <w:rPr>
          <w:lang w:val="es-AR"/>
        </w:rPr>
      </w:pPr>
      <w:r w:rsidRPr="00D212DD">
        <w:rPr>
          <w:lang w:val="es-AR"/>
        </w:rPr>
        <w:t xml:space="preserve">Luego se vio como navegar de manera segura dentro de los archivos de una </w:t>
      </w:r>
      <w:r w:rsidR="00D212DD" w:rsidRPr="00D212DD">
        <w:rPr>
          <w:lang w:val="es-AR"/>
        </w:rPr>
        <w:t>máquina</w:t>
      </w:r>
      <w:r w:rsidRPr="00D212DD">
        <w:rPr>
          <w:lang w:val="es-AR"/>
        </w:rPr>
        <w:t xml:space="preserve"> que sospechamos que se encuentra o que se encuentra infectada por malware.</w:t>
      </w:r>
      <w:r w:rsidR="00973931" w:rsidRPr="00D212DD">
        <w:rPr>
          <w:lang w:val="es-AR"/>
        </w:rPr>
        <w:t xml:space="preserve">. </w:t>
      </w:r>
    </w:p>
    <w:p w:rsidR="00973931" w:rsidRPr="00D212DD" w:rsidRDefault="00973931" w:rsidP="00744C15">
      <w:pPr>
        <w:rPr>
          <w:lang w:val="es-AR"/>
        </w:rPr>
      </w:pPr>
      <w:r w:rsidRPr="00D212DD">
        <w:rPr>
          <w:lang w:val="es-AR"/>
        </w:rPr>
        <w:t xml:space="preserve">Otra herramienta vista durante el modulo fue como utilizar el sitio GitHub para poder crear repositorios y </w:t>
      </w:r>
      <w:r w:rsidR="00D212DD" w:rsidRPr="00D212DD">
        <w:rPr>
          <w:lang w:val="es-AR"/>
        </w:rPr>
        <w:t>así</w:t>
      </w:r>
      <w:r w:rsidRPr="00D212DD">
        <w:rPr>
          <w:lang w:val="es-AR"/>
        </w:rPr>
        <w:t xml:space="preserve"> subir los trabajos </w:t>
      </w:r>
      <w:r w:rsidR="00D212DD" w:rsidRPr="00D212DD">
        <w:rPr>
          <w:lang w:val="es-AR"/>
        </w:rPr>
        <w:t>prácticos</w:t>
      </w:r>
      <w:r w:rsidRPr="00D212DD">
        <w:rPr>
          <w:lang w:val="es-AR"/>
        </w:rPr>
        <w:t xml:space="preserve"> a esa plataforma </w:t>
      </w:r>
    </w:p>
    <w:p w:rsidR="00104B18" w:rsidRPr="00D212DD" w:rsidRDefault="00973931" w:rsidP="00973931">
      <w:pPr>
        <w:rPr>
          <w:lang w:val="es-AR"/>
        </w:rPr>
      </w:pPr>
      <w:r w:rsidRPr="00D212DD">
        <w:rPr>
          <w:lang w:val="es-AR"/>
        </w:rPr>
        <w:t xml:space="preserve">Por </w:t>
      </w:r>
      <w:r w:rsidR="00D212DD" w:rsidRPr="00D212DD">
        <w:rPr>
          <w:lang w:val="es-AR"/>
        </w:rPr>
        <w:t>último</w:t>
      </w:r>
      <w:r w:rsidRPr="00D212DD">
        <w:rPr>
          <w:lang w:val="es-AR"/>
        </w:rPr>
        <w:t xml:space="preserve">, se vio plantillas de Windows </w:t>
      </w:r>
      <w:r w:rsidR="00E60359" w:rsidRPr="00D212DD">
        <w:rPr>
          <w:lang w:val="es-AR"/>
        </w:rPr>
        <w:t>y como instalarlas en la computadora</w:t>
      </w:r>
      <w:r w:rsidRPr="00D212DD">
        <w:rPr>
          <w:lang w:val="es-AR"/>
        </w:rPr>
        <w:t xml:space="preserve"> para que quede de manera predeterminada</w:t>
      </w:r>
      <w:r w:rsidR="0082710D" w:rsidRPr="00D212DD">
        <w:rPr>
          <w:lang w:val="es-AR"/>
        </w:rPr>
        <w:t xml:space="preserve">  </w:t>
      </w:r>
    </w:p>
    <w:p w:rsidR="00D75AB6" w:rsidRDefault="00D75AB6" w:rsidP="00D75AB6">
      <w:pPr>
        <w:pStyle w:val="heading1"/>
        <w:rPr>
          <w:lang w:val="es-AR"/>
        </w:rPr>
      </w:pPr>
      <w:r w:rsidRPr="00D212DD">
        <w:rPr>
          <w:lang w:val="es-AR"/>
        </w:rPr>
        <w:t xml:space="preserve">El </w:t>
      </w:r>
      <w:r w:rsidR="00D212DD" w:rsidRPr="00D212DD">
        <w:rPr>
          <w:lang w:val="es-AR"/>
        </w:rPr>
        <w:t>lenguaje</w:t>
      </w:r>
      <w:r w:rsidRPr="00D212DD">
        <w:rPr>
          <w:lang w:val="es-AR"/>
        </w:rPr>
        <w:t xml:space="preserve"> </w:t>
      </w:r>
      <w:r w:rsidR="00D212DD" w:rsidRPr="00D212DD">
        <w:rPr>
          <w:lang w:val="es-AR"/>
        </w:rPr>
        <w:t>HTML</w:t>
      </w:r>
      <w:r w:rsidRPr="00D212DD">
        <w:rPr>
          <w:lang w:val="es-AR"/>
        </w:rPr>
        <w:t xml:space="preserve"> </w:t>
      </w:r>
    </w:p>
    <w:p w:rsidR="00A875F4" w:rsidRDefault="00A875F4" w:rsidP="00D212DD">
      <w:pPr>
        <w:rPr>
          <w:lang w:val="es-AR"/>
        </w:rPr>
      </w:pPr>
      <w:r w:rsidRPr="00A875F4">
        <w:rPr>
          <w:lang w:val="es-AR"/>
        </w:rPr>
        <w:t>El Lenguaje de Marcado de Hipertexto (HTML) es el código que se utiliza para estructurar y desplegar una página web y sus contenidos</w:t>
      </w:r>
      <w:r>
        <w:rPr>
          <w:lang w:val="es-AR"/>
        </w:rPr>
        <w:t>. En este módulo aprendimos como escribir un archivo en lenguaje HTML utilizando el bloc de notas. Había que tener en cuenta que se pueden generar inconvenientes al pasar del bloc de notas con extensión .txt a un archivo .html</w:t>
      </w:r>
    </w:p>
    <w:p w:rsidR="00D212DD" w:rsidRPr="00A875F4" w:rsidRDefault="00A875F4" w:rsidP="00D212DD">
      <w:pPr>
        <w:rPr>
          <w:lang w:val="es-AR"/>
        </w:rPr>
      </w:pPr>
      <w:r>
        <w:rPr>
          <w:lang w:val="es-AR"/>
        </w:rPr>
        <w:t xml:space="preserve">  </w:t>
      </w:r>
    </w:p>
    <w:p w:rsidR="00D75AB6" w:rsidRDefault="00D75AB6" w:rsidP="00D75AB6">
      <w:pPr>
        <w:pStyle w:val="heading2"/>
        <w:spacing w:before="0"/>
        <w:rPr>
          <w:lang w:val="es-AR"/>
        </w:rPr>
      </w:pPr>
      <w:r w:rsidRPr="00D212DD">
        <w:rPr>
          <w:lang w:val="es-AR"/>
        </w:rPr>
        <w:t xml:space="preserve">Sitio w3ols.html </w:t>
      </w:r>
    </w:p>
    <w:p w:rsidR="00A875F4" w:rsidRPr="00A875F4" w:rsidRDefault="00A875F4" w:rsidP="00A875F4">
      <w:pPr>
        <w:rPr>
          <w:lang w:val="es-AR"/>
        </w:rPr>
      </w:pPr>
      <w:r>
        <w:rPr>
          <w:lang w:val="es-AR"/>
        </w:rPr>
        <w:t xml:space="preserve">Durante el desarrollo del módulo accedimos al sitio </w:t>
      </w:r>
      <w:hyperlink r:id="rId10" w:history="1">
        <w:r w:rsidRPr="00F4611F">
          <w:rPr>
            <w:rStyle w:val="Hipervnculo"/>
            <w:lang w:val="es-AR"/>
          </w:rPr>
          <w:t>www.w3.org/TR/html4/index/elements.html</w:t>
        </w:r>
      </w:hyperlink>
      <w:r>
        <w:rPr>
          <w:lang w:val="es-AR"/>
        </w:rPr>
        <w:t xml:space="preserve"> para aprender nuevos códigos para usar en el desarrollo de nuestro archivo en lenguaje HTML</w:t>
      </w:r>
    </w:p>
    <w:p w:rsidR="00D75AB6" w:rsidRPr="00D212DD" w:rsidRDefault="00D75AB6" w:rsidP="00D75AB6">
      <w:pPr>
        <w:pStyle w:val="heading2"/>
        <w:rPr>
          <w:lang w:val="es-AR"/>
        </w:rPr>
      </w:pPr>
      <w:r w:rsidRPr="00D212DD">
        <w:rPr>
          <w:lang w:val="es-AR"/>
        </w:rPr>
        <w:lastRenderedPageBreak/>
        <w:t xml:space="preserve">Nuestro primer ejemplo de una </w:t>
      </w:r>
      <w:r w:rsidR="00D212DD" w:rsidRPr="00D212DD">
        <w:rPr>
          <w:lang w:val="es-AR"/>
        </w:rPr>
        <w:t>página</w:t>
      </w:r>
      <w:r w:rsidRPr="00D212DD">
        <w:rPr>
          <w:lang w:val="es-AR"/>
        </w:rPr>
        <w:t xml:space="preserve"> </w:t>
      </w:r>
      <w:r w:rsidR="00D212DD" w:rsidRPr="00D212DD">
        <w:rPr>
          <w:lang w:val="es-AR"/>
        </w:rPr>
        <w:t>HTML</w:t>
      </w:r>
      <w:r w:rsidRPr="00D212DD">
        <w:rPr>
          <w:lang w:val="es-AR"/>
        </w:rPr>
        <w:t xml:space="preserve"> </w:t>
      </w:r>
    </w:p>
    <w:p w:rsidR="00D75AB6" w:rsidRPr="00D212DD" w:rsidRDefault="00D75AB6" w:rsidP="00D75AB6">
      <w:pPr>
        <w:rPr>
          <w:lang w:val="es-AR"/>
        </w:rPr>
      </w:pPr>
      <w:r w:rsidRPr="00D212DD">
        <w:rPr>
          <w:lang w:val="es-AR"/>
        </w:rPr>
        <w:t xml:space="preserve">Este es nuestro primer documento </w:t>
      </w:r>
      <w:r w:rsidR="00D212DD" w:rsidRPr="00D212DD">
        <w:rPr>
          <w:lang w:val="es-AR"/>
        </w:rPr>
        <w:t>HTML</w:t>
      </w:r>
      <w:r w:rsidRPr="00D212DD">
        <w:rPr>
          <w:lang w:val="es-AR"/>
        </w:rPr>
        <w:t xml:space="preserve"> creado </w:t>
      </w:r>
    </w:p>
    <w:p w:rsidR="00973931" w:rsidRPr="00D212DD" w:rsidRDefault="00973931" w:rsidP="00D75AB6">
      <w:pPr>
        <w:pStyle w:val="programcode"/>
        <w:rPr>
          <w:lang w:val="es-AR"/>
        </w:rPr>
      </w:pPr>
    </w:p>
    <w:p w:rsidR="00D75AB6" w:rsidRPr="00D212DD" w:rsidRDefault="00D75AB6" w:rsidP="00D75AB6">
      <w:pPr>
        <w:pStyle w:val="programcode"/>
        <w:rPr>
          <w:lang w:val="es-AR"/>
        </w:rPr>
      </w:pPr>
      <w:r w:rsidRPr="00D212DD">
        <w:rPr>
          <w:lang w:val="es-AR"/>
        </w:rPr>
        <w:t>&lt;html&gt;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&lt;head&gt;</w:t>
      </w:r>
    </w:p>
    <w:p w:rsidR="00D75AB6" w:rsidRPr="00D212DD" w:rsidRDefault="00D75AB6" w:rsidP="00D75AB6">
      <w:pPr>
        <w:pStyle w:val="programcode"/>
        <w:rPr>
          <w:lang w:val="es-AR"/>
        </w:rPr>
      </w:pPr>
      <w:r w:rsidRPr="00D212DD">
        <w:rPr>
          <w:lang w:val="es-AR"/>
        </w:rPr>
        <w:t>&lt;h1&gt;</w:t>
      </w:r>
    </w:p>
    <w:p w:rsidR="00D75AB6" w:rsidRPr="00D212DD" w:rsidRDefault="00D75AB6" w:rsidP="00D75AB6">
      <w:pPr>
        <w:pStyle w:val="programcode"/>
        <w:rPr>
          <w:lang w:val="es-AR"/>
        </w:rPr>
      </w:pPr>
    </w:p>
    <w:p w:rsidR="00E60359" w:rsidRPr="00D212DD" w:rsidRDefault="00D75AB6" w:rsidP="00D75AB6">
      <w:pPr>
        <w:pStyle w:val="programcode"/>
        <w:rPr>
          <w:lang w:val="es-AR"/>
        </w:rPr>
      </w:pPr>
      <w:r w:rsidRPr="00D212DD">
        <w:rPr>
          <w:lang w:val="es-AR"/>
        </w:rPr>
        <w:t>Titulo</w:t>
      </w:r>
    </w:p>
    <w:p w:rsidR="00D75AB6" w:rsidRPr="00D212DD" w:rsidRDefault="00D75AB6" w:rsidP="00D75AB6">
      <w:pPr>
        <w:pStyle w:val="programcode"/>
        <w:rPr>
          <w:lang w:val="es-AR"/>
        </w:rPr>
      </w:pPr>
      <w:r w:rsidRPr="00D212DD">
        <w:rPr>
          <w:lang w:val="es-AR"/>
        </w:rPr>
        <w:t>&lt;/h1&gt;</w:t>
      </w:r>
    </w:p>
    <w:p w:rsidR="00D75AB6" w:rsidRPr="00D212DD" w:rsidRDefault="00D75AB6" w:rsidP="00D75AB6">
      <w:pPr>
        <w:pStyle w:val="programcode"/>
        <w:rPr>
          <w:lang w:val="es-AR"/>
        </w:rPr>
      </w:pPr>
      <w:r w:rsidRPr="00D212DD">
        <w:rPr>
          <w:lang w:val="es-AR"/>
        </w:rPr>
        <w:t>&lt;hr&gt;</w:t>
      </w:r>
    </w:p>
    <w:p w:rsidR="00D75AB6" w:rsidRPr="00D212DD" w:rsidRDefault="00D75AB6" w:rsidP="00D75AB6">
      <w:pPr>
        <w:pStyle w:val="programcode"/>
        <w:rPr>
          <w:lang w:val="es-AR"/>
        </w:rPr>
      </w:pPr>
      <w:r w:rsidRPr="00D212DD">
        <w:rPr>
          <w:lang w:val="es-AR"/>
        </w:rPr>
        <w:t>&lt;/head&gt;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 xml:space="preserve">&lt;body&gt; </w:t>
      </w:r>
    </w:p>
    <w:p w:rsidR="00D75AB6" w:rsidRPr="00D212DD" w:rsidRDefault="00D75AB6" w:rsidP="00D75AB6">
      <w:pPr>
        <w:pStyle w:val="programcode"/>
        <w:rPr>
          <w:lang w:val="es-AR"/>
        </w:rPr>
      </w:pPr>
      <w:r w:rsidRPr="00D212DD">
        <w:rPr>
          <w:lang w:val="es-AR"/>
        </w:rPr>
        <w:t>&lt;h1&gt;</w:t>
      </w:r>
    </w:p>
    <w:p w:rsidR="00D75AB6" w:rsidRPr="00D212DD" w:rsidRDefault="00D75AB6" w:rsidP="00D75AB6">
      <w:pPr>
        <w:pStyle w:val="programcode"/>
        <w:rPr>
          <w:lang w:val="es-AR"/>
        </w:rPr>
      </w:pPr>
      <w:r w:rsidRPr="00D212DD">
        <w:rPr>
          <w:lang w:val="es-AR"/>
        </w:rPr>
        <w:t>blablablabla</w:t>
      </w:r>
    </w:p>
    <w:p w:rsidR="00D75AB6" w:rsidRPr="00D212DD" w:rsidRDefault="00D75AB6" w:rsidP="00D75AB6">
      <w:pPr>
        <w:pStyle w:val="programcode"/>
        <w:rPr>
          <w:lang w:val="es-AR"/>
        </w:rPr>
      </w:pPr>
      <w:r w:rsidRPr="00D212DD">
        <w:rPr>
          <w:lang w:val="es-AR"/>
        </w:rPr>
        <w:t>&lt;/h1&gt;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&lt;h2&gt;</w:t>
      </w:r>
    </w:p>
    <w:p w:rsidR="00D75AB6" w:rsidRPr="00D212DD" w:rsidRDefault="00D75AB6" w:rsidP="00D75AB6">
      <w:pPr>
        <w:pStyle w:val="programcode"/>
        <w:rPr>
          <w:lang w:val="es-AR"/>
        </w:rPr>
      </w:pPr>
      <w:r w:rsidRPr="00D212DD">
        <w:rPr>
          <w:lang w:val="es-AR"/>
        </w:rPr>
        <w:t xml:space="preserve">blablablabla </w:t>
      </w:r>
    </w:p>
    <w:p w:rsidR="00D75AB6" w:rsidRPr="00D212DD" w:rsidRDefault="00D75AB6" w:rsidP="00D75AB6">
      <w:pPr>
        <w:pStyle w:val="programcode"/>
        <w:rPr>
          <w:lang w:val="es-AR"/>
        </w:rPr>
      </w:pPr>
      <w:r w:rsidRPr="00D212DD">
        <w:rPr>
          <w:lang w:val="es-AR"/>
        </w:rPr>
        <w:t>&lt;/h2&gt;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&lt;h3&gt;</w:t>
      </w:r>
    </w:p>
    <w:p w:rsidR="00D75AB6" w:rsidRPr="00D212DD" w:rsidRDefault="00D75AB6" w:rsidP="00D75AB6">
      <w:pPr>
        <w:pStyle w:val="programcode"/>
        <w:rPr>
          <w:lang w:val="es-AR"/>
        </w:rPr>
      </w:pPr>
      <w:r w:rsidRPr="00D212DD">
        <w:rPr>
          <w:lang w:val="es-AR"/>
        </w:rPr>
        <w:t>blablablabla</w:t>
      </w:r>
    </w:p>
    <w:p w:rsidR="00D75AB6" w:rsidRPr="00D212DD" w:rsidRDefault="00D75AB6" w:rsidP="00D75AB6">
      <w:pPr>
        <w:pStyle w:val="programcode"/>
        <w:rPr>
          <w:lang w:val="es-AR"/>
        </w:rPr>
      </w:pPr>
      <w:r w:rsidRPr="00D212DD">
        <w:rPr>
          <w:lang w:val="es-AR"/>
        </w:rPr>
        <w:t>&lt;/h3&gt;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&lt;b&gt;</w:t>
      </w:r>
    </w:p>
    <w:p w:rsidR="00D75AB6" w:rsidRPr="00D212DD" w:rsidRDefault="00D75AB6" w:rsidP="00D75AB6">
      <w:pPr>
        <w:pStyle w:val="programcode"/>
        <w:rPr>
          <w:lang w:val="es-AR"/>
        </w:rPr>
      </w:pPr>
      <w:r w:rsidRPr="00D212DD">
        <w:rPr>
          <w:lang w:val="es-AR"/>
        </w:rPr>
        <w:t>blablablabla</w:t>
      </w:r>
    </w:p>
    <w:p w:rsidR="00D75AB6" w:rsidRPr="00D212DD" w:rsidRDefault="00D75AB6" w:rsidP="00D75AB6">
      <w:pPr>
        <w:pStyle w:val="programcode"/>
        <w:rPr>
          <w:lang w:val="es-AR"/>
        </w:rPr>
      </w:pPr>
      <w:r w:rsidRPr="00D212DD">
        <w:rPr>
          <w:lang w:val="es-AR"/>
        </w:rPr>
        <w:t>&lt;/b&gt;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&lt;STRONG&gt;</w:t>
      </w:r>
    </w:p>
    <w:p w:rsidR="00D75AB6" w:rsidRPr="00D212DD" w:rsidRDefault="00D75AB6" w:rsidP="00D75AB6">
      <w:pPr>
        <w:pStyle w:val="programcode"/>
        <w:rPr>
          <w:lang w:val="es-AR"/>
        </w:rPr>
      </w:pPr>
      <w:r w:rsidRPr="00D212DD">
        <w:rPr>
          <w:lang w:val="es-AR"/>
        </w:rPr>
        <w:t>blablabla</w:t>
      </w:r>
    </w:p>
    <w:p w:rsidR="00D75AB6" w:rsidRPr="00D212DD" w:rsidRDefault="00D75AB6" w:rsidP="00D75AB6">
      <w:pPr>
        <w:pStyle w:val="programcode"/>
        <w:rPr>
          <w:lang w:val="es-AR"/>
        </w:rPr>
      </w:pPr>
      <w:r w:rsidRPr="00D212DD">
        <w:rPr>
          <w:lang w:val="es-AR"/>
        </w:rPr>
        <w:t>&lt;/STRONG&gt;</w:t>
      </w:r>
    </w:p>
    <w:p w:rsidR="00D75AB6" w:rsidRPr="00D212DD" w:rsidRDefault="00D75AB6" w:rsidP="00D75AB6">
      <w:pPr>
        <w:pStyle w:val="programcode"/>
        <w:rPr>
          <w:lang w:val="es-AR"/>
        </w:rPr>
      </w:pPr>
      <w:r w:rsidRPr="00D212DD">
        <w:rPr>
          <w:lang w:val="es-AR"/>
        </w:rPr>
        <w:t>&lt;/body&gt;</w:t>
      </w:r>
    </w:p>
    <w:p w:rsidR="00D75AB6" w:rsidRPr="00D212DD" w:rsidRDefault="00D75AB6" w:rsidP="00D75AB6">
      <w:pPr>
        <w:pStyle w:val="programcode"/>
        <w:rPr>
          <w:lang w:val="es-AR"/>
        </w:rPr>
      </w:pPr>
    </w:p>
    <w:p w:rsidR="00D75AB6" w:rsidRPr="00D212DD" w:rsidRDefault="00D75AB6" w:rsidP="00D75AB6">
      <w:pPr>
        <w:pStyle w:val="programcode"/>
        <w:rPr>
          <w:lang w:val="es-AR"/>
        </w:rPr>
      </w:pPr>
      <w:r w:rsidRPr="00D212DD">
        <w:rPr>
          <w:lang w:val="es-AR"/>
        </w:rPr>
        <w:t>&lt;/html&gt;</w:t>
      </w:r>
    </w:p>
    <w:p w:rsidR="00D75AB6" w:rsidRPr="00D212DD" w:rsidRDefault="00D75AB6" w:rsidP="00D75AB6">
      <w:pPr>
        <w:pStyle w:val="heading1"/>
        <w:rPr>
          <w:lang w:val="es-AR"/>
        </w:rPr>
      </w:pPr>
      <w:r w:rsidRPr="00D212DD">
        <w:rPr>
          <w:lang w:val="es-AR"/>
        </w:rPr>
        <w:t xml:space="preserve">Formas de navegar segura </w:t>
      </w:r>
    </w:p>
    <w:p w:rsidR="00973931" w:rsidRDefault="00973931" w:rsidP="00973931">
      <w:pPr>
        <w:rPr>
          <w:lang w:val="es-AR"/>
        </w:rPr>
      </w:pPr>
      <w:r w:rsidRPr="00D212DD">
        <w:rPr>
          <w:lang w:val="es-AR"/>
        </w:rPr>
        <w:t>Para</w:t>
      </w:r>
      <w:r w:rsidRPr="00D212DD">
        <w:rPr>
          <w:lang w:val="es-AR"/>
        </w:rPr>
        <w:t xml:space="preserve"> navegar de manera segura dentro de los a</w:t>
      </w:r>
      <w:r w:rsidRPr="00D212DD">
        <w:rPr>
          <w:lang w:val="es-AR"/>
        </w:rPr>
        <w:t>rchivos de una computadora</w:t>
      </w:r>
      <w:r w:rsidRPr="00D212DD">
        <w:rPr>
          <w:lang w:val="es-AR"/>
        </w:rPr>
        <w:t xml:space="preserve"> que sospechamos que se encuentra o que se encuentra infectada por malware</w:t>
      </w:r>
      <w:r w:rsidRPr="00D212DD">
        <w:rPr>
          <w:lang w:val="es-AR"/>
        </w:rPr>
        <w:t xml:space="preserve"> utilizamos un método de navegación especial</w:t>
      </w:r>
      <w:r w:rsidRPr="00D212DD">
        <w:rPr>
          <w:lang w:val="es-AR"/>
        </w:rPr>
        <w:t xml:space="preserve">. Para esto debemos abrir el navegador Chrome y </w:t>
      </w:r>
      <w:r w:rsidRPr="00D212DD">
        <w:rPr>
          <w:lang w:val="es-AR"/>
        </w:rPr>
        <w:lastRenderedPageBreak/>
        <w:t xml:space="preserve">escribir en su barra de búsqueda el comando </w:t>
      </w:r>
      <w:hyperlink r:id="rId11" w:history="1">
        <w:r w:rsidRPr="00D212DD">
          <w:rPr>
            <w:rStyle w:val="Hipervnculo"/>
            <w:lang w:val="es-AR"/>
          </w:rPr>
          <w:t>file:///C://</w:t>
        </w:r>
      </w:hyperlink>
      <w:r w:rsidRPr="00D212DD">
        <w:rPr>
          <w:lang w:val="es-AR"/>
        </w:rPr>
        <w:t>. Con esto vamos a evitar esparcir el malware por los archivos que no se encuentran infectados</w:t>
      </w:r>
    </w:p>
    <w:p w:rsidR="0079014C" w:rsidRPr="00D212DD" w:rsidRDefault="0079014C" w:rsidP="00973931">
      <w:pPr>
        <w:rPr>
          <w:lang w:val="es-AR"/>
        </w:rPr>
      </w:pPr>
    </w:p>
    <w:p w:rsidR="00973931" w:rsidRPr="00D212DD" w:rsidRDefault="00973931" w:rsidP="00973931">
      <w:pPr>
        <w:rPr>
          <w:lang w:val="es-AR"/>
        </w:rPr>
      </w:pPr>
      <w:r w:rsidRPr="00D212DD">
        <w:rPr>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346.6pt;height:195.05pt;visibility:visible;mso-wrap-style:square">
            <v:imagedata r:id="rId12" o:title=""/>
          </v:shape>
        </w:pict>
      </w:r>
    </w:p>
    <w:p w:rsidR="00D75AB6" w:rsidRPr="00D212DD" w:rsidRDefault="00D212DD" w:rsidP="00D75AB6">
      <w:pPr>
        <w:pStyle w:val="heading1"/>
        <w:rPr>
          <w:lang w:val="es-AR"/>
        </w:rPr>
      </w:pPr>
      <w:r>
        <w:rPr>
          <w:lang w:val="es-AR"/>
        </w:rPr>
        <w:t>Sitio de Git H</w:t>
      </w:r>
      <w:r w:rsidR="00D75AB6" w:rsidRPr="00D212DD">
        <w:rPr>
          <w:lang w:val="es-AR"/>
        </w:rPr>
        <w:t xml:space="preserve">ub </w:t>
      </w:r>
    </w:p>
    <w:p w:rsidR="00973931" w:rsidRDefault="00973931" w:rsidP="00973931">
      <w:pPr>
        <w:rPr>
          <w:lang w:val="es-AR"/>
        </w:rPr>
      </w:pPr>
      <w:r w:rsidRPr="00D212DD">
        <w:rPr>
          <w:lang w:val="es-AR"/>
        </w:rPr>
        <w:t xml:space="preserve">El sitio web </w:t>
      </w:r>
      <w:hyperlink r:id="rId13" w:history="1">
        <w:r w:rsidRPr="00D212DD">
          <w:rPr>
            <w:rStyle w:val="Hipervnculo"/>
            <w:lang w:val="es-AR"/>
          </w:rPr>
          <w:t>www.github.com</w:t>
        </w:r>
      </w:hyperlink>
      <w:r w:rsidRPr="00D212DD">
        <w:rPr>
          <w:lang w:val="es-AR"/>
        </w:rPr>
        <w:t xml:space="preserve"> es la plataforma </w:t>
      </w:r>
      <w:r w:rsidR="00E60359" w:rsidRPr="00D212DD">
        <w:rPr>
          <w:lang w:val="es-AR"/>
        </w:rPr>
        <w:t>más</w:t>
      </w:r>
      <w:r w:rsidRPr="00D212DD">
        <w:rPr>
          <w:lang w:val="es-AR"/>
        </w:rPr>
        <w:t xml:space="preserve"> grande y avanzada del mundo para que los desarrolladores y compañías construyan y mantengan su software</w:t>
      </w:r>
      <w:r w:rsidR="00E60359" w:rsidRPr="00D212DD">
        <w:rPr>
          <w:lang w:val="es-AR"/>
        </w:rPr>
        <w:t xml:space="preserve">. En esta plataforma vamos a crear repositores y subir los trabajos prácticos brindados por la catedra </w:t>
      </w:r>
    </w:p>
    <w:p w:rsidR="0079014C" w:rsidRPr="00D212DD" w:rsidRDefault="0079014C" w:rsidP="00973931">
      <w:pPr>
        <w:rPr>
          <w:lang w:val="es-AR"/>
        </w:rPr>
      </w:pPr>
    </w:p>
    <w:p w:rsidR="00E60359" w:rsidRPr="00D212DD" w:rsidRDefault="00E60359" w:rsidP="00973931">
      <w:pPr>
        <w:rPr>
          <w:lang w:val="es-AR"/>
        </w:rPr>
      </w:pPr>
      <w:r w:rsidRPr="00D212DD">
        <w:rPr>
          <w:lang w:val="es-AR" w:eastAsia="es-AR"/>
        </w:rPr>
        <w:pict>
          <v:shape id="_x0000_i1026" type="#_x0000_t75" style="width:346.6pt;height:195.05pt;visibility:visible;mso-wrap-style:square">
            <v:imagedata r:id="rId14" o:title=""/>
          </v:shape>
        </w:pict>
      </w:r>
    </w:p>
    <w:p w:rsidR="00D75AB6" w:rsidRPr="00D212DD" w:rsidRDefault="00D75AB6" w:rsidP="00D75AB6">
      <w:pPr>
        <w:pStyle w:val="heading1"/>
        <w:rPr>
          <w:lang w:val="es-AR"/>
        </w:rPr>
      </w:pPr>
      <w:bookmarkStart w:id="0" w:name="_GoBack"/>
      <w:bookmarkEnd w:id="0"/>
      <w:r w:rsidRPr="00D212DD">
        <w:rPr>
          <w:lang w:val="es-AR"/>
        </w:rPr>
        <w:lastRenderedPageBreak/>
        <w:t xml:space="preserve">Plantillas de la catedra en Word </w:t>
      </w:r>
    </w:p>
    <w:p w:rsidR="00E60359" w:rsidRPr="00D212DD" w:rsidRDefault="00E60359" w:rsidP="00E60359">
      <w:pPr>
        <w:rPr>
          <w:lang w:val="es-AR"/>
        </w:rPr>
      </w:pPr>
      <w:r w:rsidRPr="00D212DD">
        <w:rPr>
          <w:lang w:val="es-AR"/>
        </w:rPr>
        <w:t xml:space="preserve">En la catedra vamos a utilizar dos plantillas </w:t>
      </w:r>
      <w:r w:rsidR="00D212DD" w:rsidRPr="00D212DD">
        <w:rPr>
          <w:lang w:val="es-AR"/>
        </w:rPr>
        <w:t>fundamentalmente</w:t>
      </w:r>
      <w:r w:rsidRPr="00D212DD">
        <w:rPr>
          <w:lang w:val="es-AR"/>
        </w:rPr>
        <w:t xml:space="preserve">. Una para Microsoft Word con extensión .dot y otra para LaTeX con extensión .tex. Estas plantillas nos van a dar el formato que debemos utilizar para entregar los trabajos de la catedra </w:t>
      </w:r>
    </w:p>
    <w:sectPr w:rsidR="00E60359" w:rsidRPr="00D212DD"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45" w:rsidRDefault="00195145">
      <w:r>
        <w:separator/>
      </w:r>
    </w:p>
  </w:endnote>
  <w:endnote w:type="continuationSeparator" w:id="0">
    <w:p w:rsidR="00195145" w:rsidRDefault="00195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45" w:rsidRDefault="00195145" w:rsidP="009A40EA">
      <w:r>
        <w:separator/>
      </w:r>
    </w:p>
  </w:footnote>
  <w:footnote w:type="continuationSeparator" w:id="0">
    <w:p w:rsidR="00195145" w:rsidRPr="009A40EA" w:rsidRDefault="00195145" w:rsidP="009A40EA">
      <w:r>
        <w:separator/>
      </w:r>
    </w:p>
  </w:footnote>
  <w:footnote w:type="continuationNotice" w:id="1">
    <w:p w:rsidR="00195145" w:rsidRPr="00C26F77" w:rsidRDefault="00195145"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5AB6"/>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04B18"/>
    <w:rsid w:val="001106A4"/>
    <w:rsid w:val="00151772"/>
    <w:rsid w:val="00155D11"/>
    <w:rsid w:val="0015721A"/>
    <w:rsid w:val="0016340C"/>
    <w:rsid w:val="00166009"/>
    <w:rsid w:val="00171521"/>
    <w:rsid w:val="00176368"/>
    <w:rsid w:val="00191F31"/>
    <w:rsid w:val="00195145"/>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44C15"/>
    <w:rsid w:val="007758E6"/>
    <w:rsid w:val="007834CA"/>
    <w:rsid w:val="00783CE4"/>
    <w:rsid w:val="007857EE"/>
    <w:rsid w:val="007871B2"/>
    <w:rsid w:val="0079014C"/>
    <w:rsid w:val="00791866"/>
    <w:rsid w:val="00792288"/>
    <w:rsid w:val="00796AA8"/>
    <w:rsid w:val="00797C4F"/>
    <w:rsid w:val="007A34A0"/>
    <w:rsid w:val="007A7B7E"/>
    <w:rsid w:val="007B19CB"/>
    <w:rsid w:val="007C36AF"/>
    <w:rsid w:val="008031D5"/>
    <w:rsid w:val="008108FB"/>
    <w:rsid w:val="00821AE6"/>
    <w:rsid w:val="0082710D"/>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73931"/>
    <w:rsid w:val="009A40EA"/>
    <w:rsid w:val="009A459C"/>
    <w:rsid w:val="009D67DB"/>
    <w:rsid w:val="009E6619"/>
    <w:rsid w:val="009F6210"/>
    <w:rsid w:val="00A053DF"/>
    <w:rsid w:val="00A06CFF"/>
    <w:rsid w:val="00A158BE"/>
    <w:rsid w:val="00A27277"/>
    <w:rsid w:val="00A322D5"/>
    <w:rsid w:val="00A41CE2"/>
    <w:rsid w:val="00A503DB"/>
    <w:rsid w:val="00A54C71"/>
    <w:rsid w:val="00A63886"/>
    <w:rsid w:val="00A72C4A"/>
    <w:rsid w:val="00A7602B"/>
    <w:rsid w:val="00A771A3"/>
    <w:rsid w:val="00A875F4"/>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48E6"/>
    <w:rsid w:val="00C75CE6"/>
    <w:rsid w:val="00C86689"/>
    <w:rsid w:val="00C94D83"/>
    <w:rsid w:val="00CA59F3"/>
    <w:rsid w:val="00CB2B00"/>
    <w:rsid w:val="00CB3349"/>
    <w:rsid w:val="00D07960"/>
    <w:rsid w:val="00D212DD"/>
    <w:rsid w:val="00D41E65"/>
    <w:rsid w:val="00D4296A"/>
    <w:rsid w:val="00D53D56"/>
    <w:rsid w:val="00D6267A"/>
    <w:rsid w:val="00D75AB6"/>
    <w:rsid w:val="00D91CF8"/>
    <w:rsid w:val="00DD4D7F"/>
    <w:rsid w:val="00DE4E66"/>
    <w:rsid w:val="00E06313"/>
    <w:rsid w:val="00E258AE"/>
    <w:rsid w:val="00E60359"/>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6534BF-8542-4D05-A457-CE89CF1E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Puesto1">
    <w:name w:val="Puest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Puest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tinaalvarezok@gmail.com" TargetMode="External"/><Relationship Id="rId13"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mailto:daniandolfi@gmail.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org/TR/html4/index/elements.html" TargetMode="External"/><Relationship Id="rId4" Type="http://schemas.openxmlformats.org/officeDocument/2006/relationships/webSettings" Target="webSettings.xml"/><Relationship Id="rId9" Type="http://schemas.openxmlformats.org/officeDocument/2006/relationships/hyperlink" Target="mailto:felibascolo01@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AN~1\AppData\Local\Temp\Rar$DIa4844.22720\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86</TotalTime>
  <Pages>4</Pages>
  <Words>502</Words>
  <Characters>2766</Characters>
  <Application>Microsoft Office Word</Application>
  <DocSecurity>0</DocSecurity>
  <Lines>23</Lines>
  <Paragraphs>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Daniel Andolfi</dc:creator>
  <cp:keywords/>
  <dc:description/>
  <cp:lastModifiedBy>Daniel Andolfi</cp:lastModifiedBy>
  <cp:revision>4</cp:revision>
  <cp:lastPrinted>2011-02-21T20:47:00Z</cp:lastPrinted>
  <dcterms:created xsi:type="dcterms:W3CDTF">2022-04-06T23:17:00Z</dcterms:created>
  <dcterms:modified xsi:type="dcterms:W3CDTF">2022-04-07T18:05:00Z</dcterms:modified>
</cp:coreProperties>
</file>